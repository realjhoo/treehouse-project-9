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A638F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70C1A1D8" w:rsidR="002C2CDD" w:rsidRPr="00333CD3" w:rsidRDefault="00AC77EE" w:rsidP="007569C1">
            <w:r>
              <w:t>To</w:t>
            </w:r>
            <w:r w:rsidR="00DE4AB4">
              <w:t xml:space="preserve"> obtain a position as a </w:t>
            </w:r>
            <w:r w:rsidR="0059441D">
              <w:t>front-end</w:t>
            </w:r>
            <w:r w:rsidR="00942833">
              <w:t xml:space="preserve"> junior </w:t>
            </w:r>
            <w:r w:rsidR="00DE4AB4">
              <w:t>web developer.</w:t>
            </w:r>
          </w:p>
          <w:p w14:paraId="037BC323" w14:textId="77777777" w:rsidR="002C2CDD" w:rsidRPr="00333CD3" w:rsidRDefault="00A638F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3DF9C478" w14:textId="633D9E6E" w:rsidR="00741125" w:rsidRPr="00333CD3" w:rsidRDefault="00942833" w:rsidP="00741125">
            <w:r>
              <w:t xml:space="preserve">HTML, CSS, JavaScript. </w:t>
            </w:r>
            <w:r w:rsidR="009741FC">
              <w:t xml:space="preserve">Gimp. Git. </w:t>
            </w:r>
            <w:bookmarkStart w:id="0" w:name="_GoBack"/>
            <w:bookmarkEnd w:id="0"/>
            <w:r>
              <w:t>Coding. Teaching and learning. Creating cool things and ideas in an atmosphere that helps others to do their best. Excellent critical thinker and logical analyst, good communicator</w:t>
            </w:r>
            <w:r w:rsidR="0059441D">
              <w:t xml:space="preserve"> and fine writer and editor</w:t>
            </w:r>
            <w:r>
              <w:t xml:space="preserve">. </w:t>
            </w:r>
            <w:r w:rsidR="0059441D">
              <w:t xml:space="preserve">I love learning: </w:t>
            </w:r>
            <w:r>
              <w:t xml:space="preserve">I taught myself coding, as well as Esperanto and Toki </w:t>
            </w:r>
            <w:proofErr w:type="spellStart"/>
            <w:r>
              <w:t>Pona</w:t>
            </w:r>
            <w:proofErr w:type="spellEnd"/>
            <w:r>
              <w:t>. Also, I grill really good steaks.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A638F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A638FC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A638F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C7EBC44" w14:textId="49A59F61" w:rsidR="002C2CDD" w:rsidRPr="00DE4AB4" w:rsidRDefault="00901EEC" w:rsidP="007569C1">
            <w:pPr>
              <w:pStyle w:val="Heading4"/>
              <w:rPr>
                <w:sz w:val="18"/>
                <w:szCs w:val="18"/>
              </w:rPr>
            </w:pPr>
            <w:r w:rsidRPr="00DE4AB4">
              <w:rPr>
                <w:sz w:val="18"/>
                <w:szCs w:val="18"/>
              </w:rPr>
              <w:t>Teacher</w:t>
            </w:r>
            <w:r w:rsidR="002C2CDD" w:rsidRPr="00DE4AB4">
              <w:rPr>
                <w:sz w:val="18"/>
                <w:szCs w:val="18"/>
              </w:rPr>
              <w:t xml:space="preserve"> • </w:t>
            </w:r>
            <w:r w:rsidRPr="00DE4AB4">
              <w:rPr>
                <w:sz w:val="18"/>
                <w:szCs w:val="18"/>
              </w:rPr>
              <w:t>fort bend isd</w:t>
            </w:r>
            <w:r w:rsidR="002C2CDD" w:rsidRPr="00DE4AB4">
              <w:rPr>
                <w:sz w:val="18"/>
                <w:szCs w:val="18"/>
              </w:rPr>
              <w:t xml:space="preserve"> </w:t>
            </w:r>
            <w:r w:rsidR="00DE4AB4" w:rsidRPr="00DE4AB4">
              <w:rPr>
                <w:sz w:val="18"/>
                <w:szCs w:val="18"/>
              </w:rPr>
              <w:t>&amp; YES Prep Public SChools</w:t>
            </w:r>
            <w:r w:rsidR="002C2CDD" w:rsidRPr="00DE4AB4">
              <w:rPr>
                <w:sz w:val="18"/>
                <w:szCs w:val="18"/>
              </w:rPr>
              <w:t xml:space="preserve">• </w:t>
            </w:r>
            <w:r w:rsidR="00DE4AB4" w:rsidRPr="00DE4AB4">
              <w:rPr>
                <w:sz w:val="18"/>
                <w:szCs w:val="18"/>
              </w:rPr>
              <w:t>July 2014 - Present</w:t>
            </w:r>
          </w:p>
          <w:p w14:paraId="75093FE9" w14:textId="0EECF899" w:rsidR="002C2CDD" w:rsidRPr="00333CD3" w:rsidRDefault="00DE4AB4" w:rsidP="007569C1">
            <w:r>
              <w:t xml:space="preserve">Organizing, preparing and executing a plan each day to ensure that 180 middle school students learn the required skills to move on to high school, while maintaining order in a relaxed atmosphere. Simultaneously fulfilling requirements for administrative and reporting duties, while also meeting socio-emotional needs of </w:t>
            </w:r>
            <w:r w:rsidR="0059441D">
              <w:t xml:space="preserve">a </w:t>
            </w:r>
            <w:r>
              <w:t>diverse student</w:t>
            </w:r>
            <w:r w:rsidR="0059441D">
              <w:t xml:space="preserve"> population</w:t>
            </w:r>
            <w:r>
              <w:t>. Basically, herding cats while, at the same time, teaching cats to write effective essays</w:t>
            </w:r>
            <w:r w:rsidR="0059441D">
              <w:t xml:space="preserve">, </w:t>
            </w:r>
            <w:r>
              <w:t>appreciate well written literature</w:t>
            </w:r>
            <w:r w:rsidR="0059441D">
              <w:t>, and to stop scratching the furniture.</w:t>
            </w:r>
          </w:p>
          <w:p w14:paraId="7EE5CB39" w14:textId="63FC3A08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59441D">
              <w:t>June</w:t>
            </w:r>
            <w:r w:rsidR="00221B53">
              <w:t xml:space="preserve"> 201</w:t>
            </w:r>
            <w:r w:rsidR="0059441D">
              <w:t>0</w:t>
            </w:r>
            <w:r w:rsidR="00221B53">
              <w:t xml:space="preserve"> – June 2014</w:t>
            </w:r>
          </w:p>
          <w:p w14:paraId="50B23408" w14:textId="16C76DEA" w:rsidR="002C2CDD" w:rsidRDefault="00193BEB" w:rsidP="007569C1">
            <w:r>
              <w:t>Responsible for everything below, plus management and coordination of fundraising, marketing, internal IT as well as coordinating the activities of Board of Directors.</w:t>
            </w:r>
          </w:p>
          <w:p w14:paraId="260B57FC" w14:textId="2EE261D9" w:rsidR="00DE4AB4" w:rsidRPr="00221B53" w:rsidRDefault="00DE4AB4" w:rsidP="00DE4AB4">
            <w:pPr>
              <w:pStyle w:val="Heading4"/>
              <w:rPr>
                <w:sz w:val="18"/>
                <w:szCs w:val="18"/>
              </w:rPr>
            </w:pPr>
            <w:r w:rsidRPr="00221B53">
              <w:rPr>
                <w:sz w:val="18"/>
                <w:szCs w:val="18"/>
              </w:rPr>
              <w:t xml:space="preserve">Museum director • Fort Bend County museum • Jan </w:t>
            </w:r>
            <w:r w:rsidR="00221B53" w:rsidRPr="00221B53">
              <w:rPr>
                <w:sz w:val="18"/>
                <w:szCs w:val="18"/>
              </w:rPr>
              <w:t xml:space="preserve">2006 – </w:t>
            </w:r>
            <w:r w:rsidR="0059441D">
              <w:rPr>
                <w:sz w:val="18"/>
                <w:szCs w:val="18"/>
              </w:rPr>
              <w:t>June</w:t>
            </w:r>
            <w:r w:rsidR="00221B53" w:rsidRPr="00221B53">
              <w:rPr>
                <w:sz w:val="18"/>
                <w:szCs w:val="18"/>
              </w:rPr>
              <w:t xml:space="preserve"> 201</w:t>
            </w:r>
            <w:r w:rsidR="0059441D">
              <w:rPr>
                <w:sz w:val="18"/>
                <w:szCs w:val="18"/>
              </w:rPr>
              <w:t>0</w:t>
            </w:r>
          </w:p>
          <w:p w14:paraId="1C3B2C66" w14:textId="1D786C33" w:rsidR="00DE4AB4" w:rsidRPr="00333CD3" w:rsidRDefault="00193BEB" w:rsidP="00DE4AB4">
            <w:r>
              <w:t>Responsible for daily operation of county's largest museum, including organizing exhibits, managing collection and curatorial staff, overseeing outreach efforts and providing research services to the community.</w:t>
            </w:r>
          </w:p>
          <w:p w14:paraId="780BB2DE" w14:textId="77777777" w:rsidR="00DE4AB4" w:rsidRPr="00333CD3" w:rsidRDefault="00DE4AB4" w:rsidP="007569C1"/>
          <w:p w14:paraId="5F82E727" w14:textId="77777777" w:rsidR="002C2CDD" w:rsidRPr="00333CD3" w:rsidRDefault="00A638F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BEAB19D" w14:textId="10C11A47" w:rsidR="002C2CDD" w:rsidRPr="00333CD3" w:rsidRDefault="00193BEB" w:rsidP="007569C1">
            <w:pPr>
              <w:pStyle w:val="Heading4"/>
            </w:pPr>
            <w:r>
              <w:t xml:space="preserve">Front End / Full Stack </w:t>
            </w:r>
            <w:r w:rsidR="00901EEC"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r w:rsidR="00AC77EE">
              <w:t>Real Soon</w:t>
            </w:r>
            <w:r w:rsidR="002C2CDD" w:rsidRPr="00333CD3">
              <w:t xml:space="preserve"> • </w:t>
            </w:r>
            <w:r w:rsidR="00901EEC">
              <w:t>team treehouse</w:t>
            </w:r>
          </w:p>
          <w:p w14:paraId="35ACA3D6" w14:textId="77777777" w:rsidR="002C2CDD" w:rsidRPr="00333CD3" w:rsidRDefault="00A638FC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290091C667395E438F47AEC300377E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3B160D61" w14:textId="1F1116FA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2012A721" w14:textId="0128CD55" w:rsidR="00741125" w:rsidRPr="00333CD3" w:rsidRDefault="00A638FC" w:rsidP="00193BEB">
            <w:sdt>
              <w:sdtPr>
                <w:alias w:val="Education details:"/>
                <w:tag w:val="Education details:"/>
                <w:id w:val="-1546364347"/>
                <w:placeholder>
                  <w:docPart w:val="E18D78F594D2A74C9024A99D6C49CF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</w:tc>
      </w:tr>
    </w:tbl>
    <w:p w14:paraId="1F796E6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23389" w14:textId="77777777" w:rsidR="00A638FC" w:rsidRDefault="00A638FC" w:rsidP="00713050">
      <w:pPr>
        <w:spacing w:line="240" w:lineRule="auto"/>
      </w:pPr>
      <w:r>
        <w:separator/>
      </w:r>
    </w:p>
  </w:endnote>
  <w:endnote w:type="continuationSeparator" w:id="0">
    <w:p w14:paraId="468C4184" w14:textId="77777777" w:rsidR="00A638FC" w:rsidRDefault="00A638F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A638FC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18D78F594D2A74C9024A99D6C49CF2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C17B37" w14:textId="77777777" w:rsidR="00811117" w:rsidRPr="00C2098A" w:rsidRDefault="00901EEC" w:rsidP="00217980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A62EA33" w14:textId="77777777" w:rsidR="00811117" w:rsidRPr="00C2098A" w:rsidRDefault="00901EEC" w:rsidP="00217980">
              <w:pPr>
                <w:pStyle w:val="Footer"/>
              </w:pPr>
              <w:r w:rsidRPr="00901EEC">
                <w:t>jerry-hoover-tbd</w:t>
              </w:r>
            </w:p>
          </w:sdtContent>
        </w:sdt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B821B" w14:textId="77777777" w:rsidR="00A638FC" w:rsidRDefault="00A638FC" w:rsidP="00713050">
      <w:pPr>
        <w:spacing w:line="240" w:lineRule="auto"/>
      </w:pPr>
      <w:r>
        <w:separator/>
      </w:r>
    </w:p>
  </w:footnote>
  <w:footnote w:type="continuationSeparator" w:id="0">
    <w:p w14:paraId="54535BAF" w14:textId="77777777" w:rsidR="00A638FC" w:rsidRDefault="00A638F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A638F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A638F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91382"/>
    <w:rsid w:val="000B0619"/>
    <w:rsid w:val="000B61CA"/>
    <w:rsid w:val="000F7610"/>
    <w:rsid w:val="00114ED7"/>
    <w:rsid w:val="00140B0E"/>
    <w:rsid w:val="00193BEB"/>
    <w:rsid w:val="001A5CA9"/>
    <w:rsid w:val="001B2AC1"/>
    <w:rsid w:val="001B403A"/>
    <w:rsid w:val="00217980"/>
    <w:rsid w:val="00221B53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59441D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42833"/>
    <w:rsid w:val="009741FC"/>
    <w:rsid w:val="009B3C40"/>
    <w:rsid w:val="00A42540"/>
    <w:rsid w:val="00A50939"/>
    <w:rsid w:val="00A638FC"/>
    <w:rsid w:val="00AA6A40"/>
    <w:rsid w:val="00AB7D74"/>
    <w:rsid w:val="00AC77EE"/>
    <w:rsid w:val="00B10C69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B21AC"/>
    <w:rsid w:val="00CE18D5"/>
    <w:rsid w:val="00D04109"/>
    <w:rsid w:val="00DD6416"/>
    <w:rsid w:val="00DE4AB4"/>
    <w:rsid w:val="00DF4E0A"/>
    <w:rsid w:val="00E02DCD"/>
    <w:rsid w:val="00E12C60"/>
    <w:rsid w:val="00E22E87"/>
    <w:rsid w:val="00E57630"/>
    <w:rsid w:val="00E86C2B"/>
    <w:rsid w:val="00EF7CC9"/>
    <w:rsid w:val="00F00BB6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290091C667395E438F47AEC30037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516CE-FE48-FA44-B2C2-49AECDF0BCBA}"/>
      </w:docPartPr>
      <w:docPartBody>
        <w:p w:rsidR="00FD1D63" w:rsidRDefault="000E409A">
          <w:pPr>
            <w:pStyle w:val="290091C667395E438F47AEC300377EA2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E18D78F594D2A74C9024A99D6C49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5C175-3682-DD40-9E88-403DA41B2BB3}"/>
      </w:docPartPr>
      <w:docPartBody>
        <w:p w:rsidR="00FD1D63" w:rsidRDefault="000E409A">
          <w:pPr>
            <w:pStyle w:val="E18D78F594D2A74C9024A99D6C49CF2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E409A"/>
    <w:rsid w:val="00235C88"/>
    <w:rsid w:val="00BA3C7A"/>
    <w:rsid w:val="00E213E6"/>
    <w:rsid w:val="00F54E58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  <w:style w:type="paragraph" w:customStyle="1" w:styleId="FB09C8C6A287244D840FD878E4745308">
    <w:name w:val="FB09C8C6A287244D840FD878E4745308"/>
    <w:rsid w:val="00E213E6"/>
  </w:style>
  <w:style w:type="paragraph" w:customStyle="1" w:styleId="50C4515F09242641966ED14076750B0C">
    <w:name w:val="50C4515F09242641966ED14076750B0C"/>
    <w:rsid w:val="00E21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53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5</cp:revision>
  <cp:lastPrinted>2019-08-29T01:45:00Z</cp:lastPrinted>
  <dcterms:created xsi:type="dcterms:W3CDTF">2019-08-29T01:43:00Z</dcterms:created>
  <dcterms:modified xsi:type="dcterms:W3CDTF">2019-09-01T22:05:00Z</dcterms:modified>
</cp:coreProperties>
</file>